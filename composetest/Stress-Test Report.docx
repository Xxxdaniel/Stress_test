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0A" w:rsidRPr="009426C5" w:rsidRDefault="009426C5">
      <w:pPr>
        <w:pStyle w:val="ac"/>
        <w:rPr>
          <w:lang w:val="en-US"/>
        </w:rPr>
      </w:pPr>
      <w:r>
        <w:rPr>
          <w:lang w:val="en-US"/>
        </w:rPr>
        <w:t>June 6, 2019</w:t>
      </w:r>
    </w:p>
    <w:p w:rsidR="00EF270A" w:rsidRDefault="009426C5">
      <w:pPr>
        <w:pStyle w:val="a8"/>
      </w:pPr>
      <w:r>
        <w:t>Stress-testing report</w:t>
      </w:r>
    </w:p>
    <w:p w:rsidR="00C62AC7" w:rsidRPr="00C62AC7" w:rsidRDefault="009426C5" w:rsidP="00C62AC7">
      <w:pPr>
        <w:pStyle w:val="1"/>
      </w:pPr>
      <w:r>
        <w:rPr>
          <w:rFonts w:hint="eastAsia"/>
        </w:rPr>
        <w:t>Test</w:t>
      </w:r>
      <w:r>
        <w:rPr>
          <w:lang w:val="en-US"/>
        </w:rPr>
        <w:t xml:space="preserve"> content</w:t>
      </w:r>
    </w:p>
    <w:p w:rsidR="00EF270A" w:rsidRDefault="00C62AC7">
      <w:pPr>
        <w:rPr>
          <w:lang w:val="en-US"/>
        </w:rPr>
      </w:pPr>
      <w:r>
        <w:rPr>
          <w:lang w:val="en-US"/>
        </w:rPr>
        <w:t xml:space="preserve">This test is </w:t>
      </w:r>
      <w:r w:rsidR="007D2791">
        <w:rPr>
          <w:lang w:val="en-US"/>
        </w:rPr>
        <w:t xml:space="preserve">a stress- testing which </w:t>
      </w:r>
      <w:r>
        <w:rPr>
          <w:lang w:val="en-US"/>
        </w:rPr>
        <w:t>focus on a simple containerized app-server with two HTTP restful API.</w:t>
      </w:r>
    </w:p>
    <w:p w:rsidR="00EF270A" w:rsidRDefault="00C62AC7" w:rsidP="00C62AC7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1743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07 上午4.03.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0A" w:rsidRPr="007D2791" w:rsidRDefault="007D2791" w:rsidP="007D2791">
      <w:pPr>
        <w:rPr>
          <w:lang w:val="en-US"/>
        </w:rPr>
      </w:pPr>
      <w:r>
        <w:rPr>
          <w:lang w:val="en-US"/>
        </w:rPr>
        <w:t xml:space="preserve">    During this test, both of the URI will be tested with designed scenarios and required conditions.</w:t>
      </w:r>
    </w:p>
    <w:p w:rsidR="00AF3169" w:rsidRDefault="00AF3169">
      <w:pPr>
        <w:pStyle w:val="1"/>
      </w:pPr>
      <w:r>
        <w:rPr>
          <w:rFonts w:hint="eastAsia"/>
        </w:rPr>
        <w:t>t</w:t>
      </w:r>
      <w:r>
        <w:t>esters &amp; Testing time</w:t>
      </w:r>
    </w:p>
    <w:p w:rsidR="00AF3169" w:rsidRDefault="00AF3169" w:rsidP="00AF3169">
      <w:r>
        <w:rPr>
          <w:rFonts w:hint="eastAsia"/>
        </w:rPr>
        <w:t>T</w:t>
      </w:r>
      <w:r>
        <w:t>ester Name:  Daniel Xu</w:t>
      </w:r>
    </w:p>
    <w:p w:rsidR="00AF3169" w:rsidRDefault="00AF3169" w:rsidP="00AF3169">
      <w:r>
        <w:rPr>
          <w:rFonts w:hint="eastAsia"/>
        </w:rPr>
        <w:t>T</w:t>
      </w:r>
      <w:r>
        <w:t>esting Time: 6/6/2019</w:t>
      </w:r>
    </w:p>
    <w:p w:rsidR="00AF3169" w:rsidRDefault="00AF3169" w:rsidP="00AF3169">
      <w:pPr>
        <w:rPr>
          <w:rFonts w:hint="eastAsia"/>
        </w:rPr>
      </w:pPr>
      <w:r>
        <w:rPr>
          <w:rFonts w:hint="eastAsia"/>
        </w:rPr>
        <w:t>T</w:t>
      </w:r>
      <w:r>
        <w:t>esting Location: Lab 1, R block, The University of Waikato.</w:t>
      </w:r>
    </w:p>
    <w:p w:rsidR="00EF270A" w:rsidRDefault="009426C5">
      <w:pPr>
        <w:pStyle w:val="1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METHODS</w:t>
      </w:r>
    </w:p>
    <w:p w:rsidR="00EF270A" w:rsidRDefault="007D2791" w:rsidP="007D2791">
      <w:r>
        <w:t>This test will use Apache open source test tool, JMeter.</w:t>
      </w:r>
    </w:p>
    <w:p w:rsidR="00C62AC7" w:rsidRDefault="009426C5" w:rsidP="007D2791">
      <w:pPr>
        <w:pStyle w:val="1"/>
      </w:pPr>
      <w:r>
        <w:rPr>
          <w:lang w:val="en-US"/>
        </w:rPr>
        <w:t>test target</w:t>
      </w:r>
    </w:p>
    <w:p w:rsidR="007D2791" w:rsidRPr="00AF3169" w:rsidRDefault="007D2791" w:rsidP="007D2791">
      <w:pPr>
        <w:rPr>
          <w:rFonts w:hint="eastAsia"/>
        </w:rPr>
      </w:pPr>
      <w:r>
        <w:rPr>
          <w:rFonts w:hint="eastAsia"/>
        </w:rPr>
        <w:t>C</w:t>
      </w:r>
      <w:r>
        <w:t xml:space="preserve">ollect the results from JMeter and using the knowledge from </w:t>
      </w:r>
      <w:r w:rsidRPr="007D2791">
        <w:t>Queueing theory, Markov chains and computer systems</w:t>
      </w:r>
      <w:r>
        <w:t xml:space="preserve"> to explain the results.</w:t>
      </w:r>
    </w:p>
    <w:p w:rsidR="00AF3169" w:rsidRPr="007A163C" w:rsidRDefault="00AF3169" w:rsidP="009426C5">
      <w:pPr>
        <w:pStyle w:val="1"/>
      </w:pPr>
      <w:r>
        <w:rPr>
          <w:rFonts w:hint="eastAsia"/>
          <w:lang w:val="en-US"/>
        </w:rPr>
        <w:t>t</w:t>
      </w:r>
      <w:r>
        <w:rPr>
          <w:lang w:val="en-US"/>
        </w:rPr>
        <w:t>est environment</w:t>
      </w:r>
    </w:p>
    <w:p w:rsidR="007A163C" w:rsidRDefault="00C62AC7" w:rsidP="007A163C">
      <w:pPr>
        <w:pStyle w:val="2"/>
      </w:pPr>
      <w:r>
        <w:t>Environment</w:t>
      </w:r>
    </w:p>
    <w:p w:rsidR="00C62AC7" w:rsidRDefault="00C62AC7" w:rsidP="00C62AC7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O</w:t>
      </w:r>
      <w:r>
        <w:t>S: Linux</w:t>
      </w:r>
    </w:p>
    <w:p w:rsidR="00C62AC7" w:rsidRDefault="00C62AC7" w:rsidP="00C62AC7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M</w:t>
      </w:r>
      <w:r>
        <w:t>achine: DELL D18M</w:t>
      </w:r>
    </w:p>
    <w:p w:rsidR="007A163C" w:rsidRDefault="00C62AC7" w:rsidP="007A163C">
      <w:pPr>
        <w:pStyle w:val="2"/>
      </w:pPr>
      <w:r>
        <w:rPr>
          <w:rFonts w:hint="eastAsia"/>
        </w:rPr>
        <w:lastRenderedPageBreak/>
        <w:t>S</w:t>
      </w:r>
      <w:r>
        <w:t>cenario Design</w:t>
      </w:r>
    </w:p>
    <w:p w:rsidR="007A163C" w:rsidRPr="0082507D" w:rsidRDefault="00C62AC7" w:rsidP="007A163C">
      <w:pPr>
        <w:pStyle w:val="3"/>
        <w:rPr>
          <w:u w:val="single"/>
        </w:rPr>
      </w:pPr>
      <w:r w:rsidRPr="0082507D">
        <w:rPr>
          <w:rFonts w:hint="eastAsia"/>
          <w:u w:val="single"/>
        </w:rPr>
        <w:t>S</w:t>
      </w:r>
      <w:r w:rsidRPr="0082507D">
        <w:rPr>
          <w:u w:val="single"/>
        </w:rPr>
        <w:t>cenario One</w:t>
      </w:r>
    </w:p>
    <w:p w:rsidR="007A163C" w:rsidRDefault="0082507D" w:rsidP="0082507D">
      <w:r>
        <w:rPr>
          <w:rFonts w:hint="eastAsia"/>
        </w:rPr>
        <w:t>R</w:t>
      </w:r>
      <w:r>
        <w:t>epeatedly check if the number “2147483647” is a prime.</w:t>
      </w:r>
    </w:p>
    <w:p w:rsidR="0082507D" w:rsidRDefault="0082507D" w:rsidP="0082507D">
      <w:r>
        <w:t>Threads(users): 50</w:t>
      </w:r>
    </w:p>
    <w:p w:rsidR="0082507D" w:rsidRPr="0082507D" w:rsidRDefault="0082507D" w:rsidP="0082507D">
      <w:r>
        <w:rPr>
          <w:rFonts w:hint="eastAsia"/>
        </w:rPr>
        <w:t>R</w:t>
      </w:r>
      <w:r>
        <w:t>epeat Timing: 60s</w:t>
      </w:r>
    </w:p>
    <w:p w:rsidR="00C62AC7" w:rsidRDefault="00C62AC7" w:rsidP="007A163C">
      <w:pPr>
        <w:pStyle w:val="3"/>
        <w:numPr>
          <w:ilvl w:val="0"/>
          <w:numId w:val="0"/>
        </w:numPr>
        <w:ind w:left="1080"/>
        <w:rPr>
          <w:rFonts w:hint="eastAsia"/>
        </w:rPr>
      </w:pPr>
    </w:p>
    <w:p w:rsidR="007A163C" w:rsidRPr="0082507D" w:rsidRDefault="00C62AC7" w:rsidP="00C62AC7">
      <w:pPr>
        <w:pStyle w:val="3"/>
        <w:rPr>
          <w:rFonts w:hint="eastAsia"/>
          <w:u w:val="single"/>
        </w:rPr>
      </w:pPr>
      <w:r w:rsidRPr="0082507D">
        <w:rPr>
          <w:rFonts w:hint="eastAsia"/>
          <w:u w:val="single"/>
        </w:rPr>
        <w:t>S</w:t>
      </w:r>
      <w:r w:rsidRPr="0082507D">
        <w:rPr>
          <w:u w:val="single"/>
        </w:rPr>
        <w:t xml:space="preserve">cenario </w:t>
      </w:r>
      <w:r w:rsidRPr="0082507D">
        <w:rPr>
          <w:u w:val="single"/>
        </w:rPr>
        <w:t>Two</w:t>
      </w:r>
    </w:p>
    <w:p w:rsidR="0082507D" w:rsidRDefault="003763B4" w:rsidP="0082507D">
      <w:r>
        <w:t xml:space="preserve">First </w:t>
      </w:r>
      <w:r w:rsidR="0082507D">
        <w:t xml:space="preserve">check </w:t>
      </w:r>
      <w:r>
        <w:t>all</w:t>
      </w:r>
      <w:r w:rsidR="0082507D">
        <w:t xml:space="preserve"> the number </w:t>
      </w:r>
      <w:r>
        <w:t xml:space="preserve">between 1 to 100 </w:t>
      </w:r>
      <w:r w:rsidR="0082507D">
        <w:t>is a prime.</w:t>
      </w:r>
    </w:p>
    <w:p w:rsidR="003763B4" w:rsidRPr="003763B4" w:rsidRDefault="003763B4" w:rsidP="003763B4">
      <w:pPr>
        <w:rPr>
          <w:rFonts w:hint="eastAsia"/>
        </w:rPr>
      </w:pPr>
      <w:r>
        <w:t xml:space="preserve">Then repeatedly run </w:t>
      </w:r>
      <w:proofErr w:type="spellStart"/>
      <w:r>
        <w:t>primeStored</w:t>
      </w:r>
      <w:proofErr w:type="spellEnd"/>
      <w:r>
        <w:t xml:space="preserve"> URI.</w:t>
      </w:r>
    </w:p>
    <w:p w:rsidR="0082507D" w:rsidRDefault="0082507D" w:rsidP="0082507D">
      <w:r>
        <w:t>Threads(users): 50</w:t>
      </w:r>
    </w:p>
    <w:p w:rsidR="007A163C" w:rsidRPr="007A163C" w:rsidRDefault="0082507D" w:rsidP="0082507D">
      <w:pPr>
        <w:rPr>
          <w:rFonts w:hint="eastAsia"/>
        </w:rPr>
      </w:pPr>
      <w:r>
        <w:rPr>
          <w:rFonts w:hint="eastAsia"/>
        </w:rPr>
        <w:t>R</w:t>
      </w:r>
      <w:r>
        <w:t>epeat Timing: 60</w:t>
      </w:r>
      <w:r>
        <w:t>s</w:t>
      </w:r>
    </w:p>
    <w:p w:rsidR="00AF3169" w:rsidRDefault="00AF3169" w:rsidP="00686A78">
      <w:pPr>
        <w:pStyle w:val="1"/>
      </w:pPr>
      <w:r w:rsidRPr="00AF3169">
        <w:rPr>
          <w:lang w:val="en-US"/>
        </w:rPr>
        <w:t>Performance test results and analysis</w:t>
      </w:r>
    </w:p>
    <w:p w:rsidR="00686A78" w:rsidRPr="00AF3169" w:rsidRDefault="00686A78" w:rsidP="00686A78">
      <w:pPr>
        <w:pStyle w:val="1"/>
        <w:numPr>
          <w:ilvl w:val="0"/>
          <w:numId w:val="0"/>
        </w:numPr>
        <w:rPr>
          <w:rFonts w:hint="eastAsia"/>
        </w:rPr>
      </w:pPr>
    </w:p>
    <w:p w:rsidR="00AF3169" w:rsidRDefault="00AF3169" w:rsidP="00AF3169">
      <w:pPr>
        <w:pStyle w:val="4"/>
        <w:rPr>
          <w:b/>
          <w:bCs/>
          <w:u w:val="single"/>
        </w:rPr>
      </w:pPr>
      <w:r w:rsidRPr="00AF3169">
        <w:rPr>
          <w:b/>
          <w:bCs/>
          <w:u w:val="single"/>
        </w:rPr>
        <w:t>Scenario One</w:t>
      </w:r>
    </w:p>
    <w:p w:rsidR="00AF3169" w:rsidRPr="00AF3169" w:rsidRDefault="00AF3169" w:rsidP="00AF3169">
      <w:pPr>
        <w:rPr>
          <w:rFonts w:hint="eastAsia"/>
        </w:rPr>
      </w:pPr>
    </w:p>
    <w:p w:rsidR="00AF3169" w:rsidRDefault="003763B4" w:rsidP="00AF3169">
      <w:r>
        <w:rPr>
          <w:noProof/>
        </w:rPr>
        <w:drawing>
          <wp:inline distT="0" distB="0" distL="0" distR="0">
            <wp:extent cx="5274945" cy="2853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AF3169"/>
    <w:p w:rsidR="00686A78" w:rsidRDefault="00686A78" w:rsidP="00AF31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47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S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69" w:rsidRDefault="00AF3169" w:rsidP="00AF3169"/>
    <w:p w:rsidR="00686A78" w:rsidRDefault="00686A78" w:rsidP="00AF3169"/>
    <w:p w:rsidR="00686A78" w:rsidRDefault="00686A78" w:rsidP="00AF3169"/>
    <w:p w:rsidR="00686A78" w:rsidRDefault="00686A78" w:rsidP="00AF3169">
      <w:pPr>
        <w:rPr>
          <w:rFonts w:hint="eastAsia"/>
        </w:rPr>
      </w:pPr>
    </w:p>
    <w:p w:rsidR="00AF3169" w:rsidRDefault="00AF3169" w:rsidP="00AF3169">
      <w:pPr>
        <w:pStyle w:val="4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S</w:t>
      </w:r>
      <w:r>
        <w:rPr>
          <w:b/>
          <w:bCs/>
          <w:u w:val="single"/>
        </w:rPr>
        <w:t>cenario Two</w:t>
      </w:r>
    </w:p>
    <w:p w:rsidR="00686A78" w:rsidRDefault="00686A78" w:rsidP="00686A78">
      <w:r>
        <w:rPr>
          <w:noProof/>
        </w:rPr>
        <w:drawing>
          <wp:inline distT="0" distB="0" distL="0" distR="0">
            <wp:extent cx="5274945" cy="2735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/>
    <w:p w:rsidR="00686A78" w:rsidRDefault="00686A78" w:rsidP="00686A78">
      <w:r>
        <w:rPr>
          <w:rFonts w:hint="eastAsia"/>
          <w:noProof/>
        </w:rPr>
        <w:drawing>
          <wp:inline distT="0" distB="0" distL="0" distR="0">
            <wp:extent cx="5274945" cy="2594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S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/>
    <w:p w:rsidR="00686A78" w:rsidRDefault="00686A78" w:rsidP="00686A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275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S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rPr>
          <w:rFonts w:hint="eastAsia"/>
        </w:rPr>
      </w:pPr>
    </w:p>
    <w:p w:rsidR="0082507D" w:rsidRPr="0082507D" w:rsidRDefault="0082507D" w:rsidP="0082507D">
      <w:pPr>
        <w:pStyle w:val="4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 Response-Time and Throughput data</w:t>
      </w:r>
      <w:r w:rsidR="00686A78">
        <w:rPr>
          <w:b/>
          <w:bCs/>
          <w:u w:val="single"/>
          <w:lang w:val="en-US"/>
        </w:rPr>
        <w:t xml:space="preserve"> </w:t>
      </w:r>
    </w:p>
    <w:p w:rsidR="0082507D" w:rsidRDefault="0082507D" w:rsidP="0082507D">
      <w:pPr>
        <w:pStyle w:val="af9"/>
        <w:rPr>
          <w:rFonts w:hint="eastAsia"/>
          <w:b/>
          <w:bCs/>
          <w:u w:val="single"/>
        </w:rPr>
      </w:pPr>
    </w:p>
    <w:p w:rsidR="0082507D" w:rsidRDefault="0082507D" w:rsidP="0082507D">
      <w:pPr>
        <w:pStyle w:val="5"/>
      </w:pPr>
      <w:r>
        <w:rPr>
          <w:rFonts w:hint="eastAsia"/>
        </w:rPr>
        <w:t>T</w:t>
      </w:r>
      <w:r>
        <w:t>hree different CPU limits</w:t>
      </w:r>
      <w:r w:rsidR="009856E6">
        <w:t xml:space="preserve"> </w:t>
      </w:r>
    </w:p>
    <w:p w:rsidR="009856E6" w:rsidRDefault="009856E6" w:rsidP="009856E6">
      <w:pPr>
        <w:pStyle w:val="5"/>
        <w:numPr>
          <w:ilvl w:val="0"/>
          <w:numId w:val="0"/>
        </w:numPr>
        <w:ind w:left="1800"/>
        <w:rPr>
          <w:rFonts w:hint="eastAsia"/>
        </w:rPr>
      </w:pPr>
      <w:r>
        <w:t>To test the response time on first scenario.</w:t>
      </w:r>
    </w:p>
    <w:p w:rsidR="00686A78" w:rsidRDefault="00686A78" w:rsidP="00686A78">
      <w:pPr>
        <w:pStyle w:val="5"/>
        <w:numPr>
          <w:ilvl w:val="0"/>
          <w:numId w:val="0"/>
        </w:numPr>
        <w:ind w:left="1800"/>
      </w:pPr>
    </w:p>
    <w:p w:rsidR="00686A78" w:rsidRDefault="00686A78" w:rsidP="00686A78">
      <w:pPr>
        <w:pStyle w:val="5"/>
        <w:numPr>
          <w:ilvl w:val="0"/>
          <w:numId w:val="0"/>
        </w:numPr>
        <w:ind w:left="1800"/>
        <w:rPr>
          <w:rFonts w:hint="eastAsia"/>
        </w:rPr>
      </w:pPr>
    </w:p>
    <w:p w:rsidR="0082507D" w:rsidRDefault="00686A78" w:rsidP="00686A78">
      <w:pPr>
        <w:pStyle w:val="3"/>
        <w:numPr>
          <w:ilvl w:val="0"/>
          <w:numId w:val="3"/>
        </w:numPr>
        <w:rPr>
          <w:u w:val="single"/>
        </w:rPr>
      </w:pPr>
      <w:r w:rsidRPr="00686A78">
        <w:rPr>
          <w:u w:val="single"/>
        </w:rPr>
        <w:t xml:space="preserve">When </w:t>
      </w:r>
      <w:proofErr w:type="gramStart"/>
      <w:r w:rsidRPr="00686A78">
        <w:rPr>
          <w:u w:val="single"/>
        </w:rPr>
        <w:t>CPU :</w:t>
      </w:r>
      <w:proofErr w:type="gramEnd"/>
      <w:r w:rsidRPr="00686A78">
        <w:rPr>
          <w:u w:val="single"/>
        </w:rPr>
        <w:t xml:space="preserve"> 0.1</w:t>
      </w:r>
    </w:p>
    <w:p w:rsidR="00686A78" w:rsidRDefault="00686A78" w:rsidP="00686A78">
      <w:pPr>
        <w:pStyle w:val="3"/>
        <w:numPr>
          <w:ilvl w:val="0"/>
          <w:numId w:val="0"/>
        </w:numPr>
        <w:ind w:left="1080"/>
        <w:rPr>
          <w:rFonts w:hint="eastAsia"/>
          <w:u w:val="single"/>
        </w:rPr>
      </w:pPr>
    </w:p>
    <w:p w:rsidR="00686A78" w:rsidRDefault="00686A78" w:rsidP="00686A78">
      <w:r>
        <w:rPr>
          <w:rFonts w:hint="eastAsia"/>
          <w:noProof/>
        </w:rPr>
        <w:drawing>
          <wp:inline distT="0" distB="0" distL="0" distR="0" wp14:anchorId="3525493D" wp14:editId="72776F71">
            <wp:extent cx="5274945" cy="25863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pu0.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/>
    <w:p w:rsidR="00686A78" w:rsidRDefault="00686A78" w:rsidP="00686A78">
      <w:pPr>
        <w:ind w:left="0"/>
        <w:rPr>
          <w:rFonts w:hint="eastAsia"/>
        </w:rPr>
      </w:pPr>
    </w:p>
    <w:p w:rsidR="00686A78" w:rsidRDefault="00686A78" w:rsidP="00686A78">
      <w:r>
        <w:rPr>
          <w:rFonts w:hint="eastAsia"/>
          <w:noProof/>
        </w:rPr>
        <w:lastRenderedPageBreak/>
        <w:drawing>
          <wp:inline distT="0" distB="0" distL="0" distR="0">
            <wp:extent cx="5274945" cy="27063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u0.1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/>
    <w:p w:rsidR="00686A78" w:rsidRDefault="00686A78" w:rsidP="00686A78">
      <w:pPr>
        <w:rPr>
          <w:rFonts w:hint="eastAsia"/>
        </w:rPr>
      </w:pPr>
    </w:p>
    <w:p w:rsidR="00686A78" w:rsidRDefault="00686A78" w:rsidP="00686A78">
      <w:pPr>
        <w:pStyle w:val="3"/>
        <w:numPr>
          <w:ilvl w:val="0"/>
          <w:numId w:val="3"/>
        </w:numPr>
        <w:rPr>
          <w:u w:val="single"/>
        </w:rPr>
      </w:pPr>
      <w:r w:rsidRPr="00686A78">
        <w:rPr>
          <w:u w:val="single"/>
        </w:rPr>
        <w:t xml:space="preserve">When </w:t>
      </w:r>
      <w:proofErr w:type="gramStart"/>
      <w:r w:rsidRPr="00686A78">
        <w:rPr>
          <w:u w:val="single"/>
        </w:rPr>
        <w:t>CPU :</w:t>
      </w:r>
      <w:proofErr w:type="gramEnd"/>
      <w:r w:rsidRPr="00686A78">
        <w:rPr>
          <w:u w:val="single"/>
        </w:rPr>
        <w:t xml:space="preserve"> 0.</w:t>
      </w:r>
      <w:r>
        <w:rPr>
          <w:u w:val="single"/>
        </w:rPr>
        <w:t>5</w:t>
      </w:r>
    </w:p>
    <w:p w:rsidR="00686A78" w:rsidRDefault="00686A78" w:rsidP="00686A78">
      <w:pPr>
        <w:pStyle w:val="3"/>
        <w:numPr>
          <w:ilvl w:val="0"/>
          <w:numId w:val="0"/>
        </w:numPr>
        <w:ind w:left="1500"/>
        <w:rPr>
          <w:rFonts w:hint="eastAsia"/>
          <w:u w:val="single"/>
        </w:rPr>
      </w:pPr>
    </w:p>
    <w:p w:rsidR="00686A78" w:rsidRDefault="00686A78" w:rsidP="00686A78">
      <w:r>
        <w:rPr>
          <w:rFonts w:hint="eastAsia"/>
          <w:noProof/>
        </w:rPr>
        <w:drawing>
          <wp:inline distT="0" distB="0" distL="0" distR="0">
            <wp:extent cx="5274945" cy="26377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u0.5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/>
    <w:p w:rsidR="00686A78" w:rsidRDefault="00686A78" w:rsidP="00686A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27533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u0.5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pStyle w:val="3"/>
        <w:numPr>
          <w:ilvl w:val="0"/>
          <w:numId w:val="0"/>
        </w:numPr>
        <w:ind w:left="1500"/>
        <w:rPr>
          <w:rFonts w:hint="eastAsia"/>
          <w:u w:val="single"/>
        </w:rPr>
      </w:pPr>
    </w:p>
    <w:p w:rsidR="00686A78" w:rsidRDefault="00686A78" w:rsidP="00686A78">
      <w:pPr>
        <w:pStyle w:val="3"/>
        <w:numPr>
          <w:ilvl w:val="0"/>
          <w:numId w:val="3"/>
        </w:numPr>
        <w:rPr>
          <w:u w:val="single"/>
        </w:rPr>
      </w:pPr>
      <w:r w:rsidRPr="00686A78">
        <w:rPr>
          <w:u w:val="single"/>
        </w:rPr>
        <w:t xml:space="preserve">When </w:t>
      </w:r>
      <w:proofErr w:type="gramStart"/>
      <w:r w:rsidRPr="00686A78">
        <w:rPr>
          <w:u w:val="single"/>
        </w:rPr>
        <w:t>CPU :</w:t>
      </w:r>
      <w:proofErr w:type="gramEnd"/>
      <w:r w:rsidRPr="00686A78">
        <w:rPr>
          <w:u w:val="single"/>
        </w:rPr>
        <w:t xml:space="preserve"> </w:t>
      </w:r>
      <w:r>
        <w:rPr>
          <w:u w:val="single"/>
        </w:rPr>
        <w:t>1</w:t>
      </w:r>
    </w:p>
    <w:p w:rsidR="00686A78" w:rsidRPr="00686A78" w:rsidRDefault="00686A78" w:rsidP="00686A78">
      <w:pPr>
        <w:pStyle w:val="3"/>
        <w:numPr>
          <w:ilvl w:val="0"/>
          <w:numId w:val="0"/>
        </w:numPr>
        <w:ind w:left="1500"/>
        <w:rPr>
          <w:rFonts w:hint="eastAsia"/>
          <w:u w:val="single"/>
        </w:rPr>
      </w:pPr>
    </w:p>
    <w:p w:rsidR="00686A78" w:rsidRDefault="00686A78" w:rsidP="00686A78">
      <w:r>
        <w:rPr>
          <w:noProof/>
        </w:rPr>
        <w:drawing>
          <wp:inline distT="0" distB="0" distL="0" distR="0">
            <wp:extent cx="5274945" cy="2555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u1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r>
        <w:rPr>
          <w:rFonts w:hint="eastAsia"/>
          <w:noProof/>
        </w:rPr>
        <w:drawing>
          <wp:inline distT="0" distB="0" distL="0" distR="0">
            <wp:extent cx="5274945" cy="27279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u1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o we can see from the graph above, the more </w:t>
      </w:r>
      <w:proofErr w:type="gramStart"/>
      <w:r>
        <w:t>powerful  the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is, the system will respond faster and throughput is much more.</w:t>
      </w:r>
    </w:p>
    <w:p w:rsidR="0082507D" w:rsidRDefault="0082507D" w:rsidP="0082507D">
      <w:pPr>
        <w:pStyle w:val="3"/>
        <w:numPr>
          <w:ilvl w:val="0"/>
          <w:numId w:val="0"/>
        </w:numPr>
        <w:ind w:left="1080"/>
        <w:rPr>
          <w:rFonts w:hint="eastAsia"/>
        </w:rPr>
      </w:pPr>
    </w:p>
    <w:p w:rsidR="0082507D" w:rsidRDefault="0082507D" w:rsidP="0082507D">
      <w:pPr>
        <w:pStyle w:val="5"/>
      </w:pPr>
      <w:r>
        <w:rPr>
          <w:rFonts w:hint="eastAsia"/>
        </w:rPr>
        <w:t>T</w:t>
      </w:r>
      <w:r>
        <w:t>hree different timer delays in JMeter</w:t>
      </w:r>
    </w:p>
    <w:p w:rsidR="009856E6" w:rsidRDefault="009856E6" w:rsidP="009856E6">
      <w:pPr>
        <w:pStyle w:val="5"/>
        <w:numPr>
          <w:ilvl w:val="0"/>
          <w:numId w:val="0"/>
        </w:numPr>
        <w:ind w:left="1800"/>
        <w:rPr>
          <w:rFonts w:hint="eastAsia"/>
        </w:rPr>
      </w:pPr>
      <w:r>
        <w:t>To test the response time on first scenario.</w:t>
      </w:r>
    </w:p>
    <w:p w:rsidR="009856E6" w:rsidRPr="009856E6" w:rsidRDefault="009856E6" w:rsidP="009856E6">
      <w:pPr>
        <w:pStyle w:val="5"/>
        <w:numPr>
          <w:ilvl w:val="0"/>
          <w:numId w:val="0"/>
        </w:numPr>
        <w:ind w:left="1800"/>
        <w:rPr>
          <w:rFonts w:hint="eastAsia"/>
        </w:rPr>
      </w:pPr>
    </w:p>
    <w:p w:rsidR="00686A78" w:rsidRDefault="00686A78" w:rsidP="00686A78">
      <w:pPr>
        <w:pStyle w:val="6"/>
      </w:pPr>
      <w:r>
        <w:rPr>
          <w:rFonts w:hint="eastAsia"/>
        </w:rPr>
        <w:t>C</w:t>
      </w:r>
      <w:r>
        <w:t>onstant Timer</w:t>
      </w:r>
    </w:p>
    <w:p w:rsidR="00686A78" w:rsidRDefault="00686A78" w:rsidP="00686A78">
      <w:pPr>
        <w:pStyle w:val="6"/>
        <w:numPr>
          <w:ilvl w:val="0"/>
          <w:numId w:val="0"/>
        </w:numPr>
        <w:ind w:left="2160"/>
      </w:pPr>
    </w:p>
    <w:p w:rsidR="00686A78" w:rsidRDefault="00686A78" w:rsidP="00686A78">
      <w:r>
        <w:rPr>
          <w:rFonts w:hint="eastAsia"/>
          <w:noProof/>
        </w:rPr>
        <w:drawing>
          <wp:inline distT="0" distB="0" distL="0" distR="0">
            <wp:extent cx="5274945" cy="27317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Time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6028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Timer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pStyle w:val="6"/>
      </w:pPr>
      <w:r>
        <w:rPr>
          <w:rFonts w:hint="eastAsia"/>
        </w:rPr>
        <w:t>U</w:t>
      </w:r>
      <w:r>
        <w:t>niform Random Timer</w:t>
      </w:r>
    </w:p>
    <w:p w:rsidR="00686A78" w:rsidRDefault="00686A78" w:rsidP="00686A78">
      <w:pPr>
        <w:pStyle w:val="af9"/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270192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RTime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pStyle w:val="af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5565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RTimer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pStyle w:val="6"/>
        <w:numPr>
          <w:ilvl w:val="0"/>
          <w:numId w:val="0"/>
        </w:numPr>
        <w:ind w:left="2160"/>
        <w:rPr>
          <w:rFonts w:hint="eastAsia"/>
        </w:rPr>
      </w:pPr>
    </w:p>
    <w:p w:rsidR="00686A78" w:rsidRDefault="00686A78" w:rsidP="00686A78">
      <w:pPr>
        <w:pStyle w:val="6"/>
        <w:rPr>
          <w:rFonts w:hint="eastAsia"/>
        </w:rPr>
      </w:pPr>
      <w:r>
        <w:rPr>
          <w:rFonts w:hint="eastAsia"/>
        </w:rPr>
        <w:t>G</w:t>
      </w:r>
      <w:r>
        <w:t>aussian Random Timer</w:t>
      </w:r>
    </w:p>
    <w:p w:rsidR="0082507D" w:rsidRDefault="0082507D" w:rsidP="0082507D">
      <w:pPr>
        <w:pStyle w:val="5"/>
        <w:numPr>
          <w:ilvl w:val="0"/>
          <w:numId w:val="0"/>
        </w:numPr>
        <w:ind w:left="1800"/>
        <w:rPr>
          <w:rFonts w:hint="eastAsia"/>
        </w:rPr>
      </w:pPr>
    </w:p>
    <w:p w:rsidR="0082507D" w:rsidRDefault="00686A78" w:rsidP="00686A78">
      <w:r>
        <w:rPr>
          <w:rFonts w:hint="eastAsia"/>
          <w:noProof/>
        </w:rPr>
        <w:drawing>
          <wp:inline distT="0" distB="0" distL="0" distR="0">
            <wp:extent cx="5274945" cy="27190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Time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8" w:rsidRDefault="00686A78" w:rsidP="00686A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253873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Timer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7D" w:rsidRDefault="0082507D" w:rsidP="0082507D">
      <w:pPr>
        <w:pStyle w:val="4"/>
        <w:numPr>
          <w:ilvl w:val="0"/>
          <w:numId w:val="0"/>
        </w:numPr>
        <w:ind w:left="1440"/>
      </w:pPr>
    </w:p>
    <w:p w:rsidR="0082507D" w:rsidRPr="0082507D" w:rsidRDefault="0082507D" w:rsidP="0082507D">
      <w:pPr>
        <w:pStyle w:val="4"/>
        <w:numPr>
          <w:ilvl w:val="0"/>
          <w:numId w:val="0"/>
        </w:numPr>
        <w:ind w:left="1440"/>
        <w:rPr>
          <w:rFonts w:hint="eastAsia"/>
        </w:rPr>
      </w:pPr>
    </w:p>
    <w:p w:rsidR="0082507D" w:rsidRDefault="0082507D" w:rsidP="0082507D">
      <w:pPr>
        <w:rPr>
          <w:rFonts w:hint="eastAsia"/>
        </w:rPr>
      </w:pPr>
    </w:p>
    <w:p w:rsidR="0082507D" w:rsidRPr="00AF3169" w:rsidRDefault="0082507D" w:rsidP="0082507D">
      <w:pPr>
        <w:pStyle w:val="3"/>
        <w:numPr>
          <w:ilvl w:val="0"/>
          <w:numId w:val="0"/>
        </w:numPr>
        <w:ind w:left="1080"/>
        <w:rPr>
          <w:rFonts w:hint="eastAsia"/>
        </w:rPr>
      </w:pPr>
    </w:p>
    <w:p w:rsidR="00AF3169" w:rsidRDefault="00AF3169" w:rsidP="00AF3169"/>
    <w:p w:rsidR="00AF3169" w:rsidRDefault="00AF3169" w:rsidP="00AF3169"/>
    <w:p w:rsidR="00AF3169" w:rsidRDefault="00AF3169" w:rsidP="00AF3169"/>
    <w:p w:rsidR="00AF3169" w:rsidRDefault="007A163C" w:rsidP="007A163C">
      <w:pPr>
        <w:pStyle w:val="1"/>
      </w:pPr>
      <w:r>
        <w:rPr>
          <w:rFonts w:hint="eastAsia"/>
        </w:rPr>
        <w:t>REview</w:t>
      </w:r>
    </w:p>
    <w:p w:rsidR="009856E6" w:rsidRDefault="009856E6" w:rsidP="009856E6"/>
    <w:p w:rsidR="009856E6" w:rsidRDefault="009856E6" w:rsidP="009856E6">
      <w:r>
        <w:t>During the</w:t>
      </w:r>
      <w:r>
        <w:t xml:space="preserve"> </w:t>
      </w:r>
      <w:r>
        <w:rPr>
          <w:rFonts w:hint="eastAsia"/>
        </w:rPr>
        <w:t>Stress</w:t>
      </w:r>
      <w:r>
        <w:t>-</w:t>
      </w:r>
      <w:r>
        <w:t xml:space="preserve">test, the system did not have adverse reactions during the concurrent use and repeated operation </w:t>
      </w:r>
      <w:r>
        <w:rPr>
          <w:rFonts w:hint="eastAsia"/>
        </w:rPr>
        <w:t>from</w:t>
      </w:r>
      <w:r>
        <w:t xml:space="preserve"> the user, and the system responded well. Under </w:t>
      </w:r>
      <w:r>
        <w:t xml:space="preserve">special designed </w:t>
      </w:r>
      <w:r>
        <w:t xml:space="preserve">conditions, the system response time was </w:t>
      </w:r>
      <w:proofErr w:type="gramStart"/>
      <w:r>
        <w:t>satisfactory</w:t>
      </w:r>
      <w:proofErr w:type="gramEnd"/>
      <w:r>
        <w:t xml:space="preserve"> and the stability was reliable.</w:t>
      </w:r>
    </w:p>
    <w:p w:rsidR="009856E6" w:rsidRPr="009856E6" w:rsidRDefault="009856E6" w:rsidP="009856E6"/>
    <w:p w:rsidR="007A163C" w:rsidRDefault="009856E6" w:rsidP="009856E6">
      <w:pPr>
        <w:rPr>
          <w:rFonts w:hint="eastAsia"/>
        </w:rPr>
      </w:pPr>
      <w:r>
        <w:t>Under pressure, the speed did not decrease, there was no increase in waiting time, and the user experience was not affected.</w:t>
      </w:r>
      <w:bookmarkStart w:id="0" w:name="_GoBack"/>
      <w:bookmarkEnd w:id="0"/>
    </w:p>
    <w:sectPr w:rsidR="007A163C">
      <w:footerReference w:type="default" r:id="rId25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63D" w:rsidRDefault="00E7263D">
      <w:pPr>
        <w:spacing w:after="0" w:line="240" w:lineRule="auto"/>
      </w:pPr>
      <w:r>
        <w:separator/>
      </w:r>
    </w:p>
    <w:p w:rsidR="00E7263D" w:rsidRDefault="00E7263D"/>
  </w:endnote>
  <w:endnote w:type="continuationSeparator" w:id="0">
    <w:p w:rsidR="00E7263D" w:rsidRDefault="00E7263D">
      <w:pPr>
        <w:spacing w:after="0" w:line="240" w:lineRule="auto"/>
      </w:pPr>
      <w:r>
        <w:continuationSeparator/>
      </w:r>
    </w:p>
    <w:p w:rsidR="00E7263D" w:rsidRDefault="00E72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63D" w:rsidRDefault="00E7263D">
      <w:pPr>
        <w:spacing w:after="0" w:line="240" w:lineRule="auto"/>
      </w:pPr>
      <w:r>
        <w:separator/>
      </w:r>
    </w:p>
    <w:p w:rsidR="00E7263D" w:rsidRDefault="00E7263D"/>
  </w:footnote>
  <w:footnote w:type="continuationSeparator" w:id="0">
    <w:p w:rsidR="00E7263D" w:rsidRDefault="00E7263D">
      <w:pPr>
        <w:spacing w:after="0" w:line="240" w:lineRule="auto"/>
      </w:pPr>
      <w:r>
        <w:continuationSeparator/>
      </w:r>
    </w:p>
    <w:p w:rsidR="00E7263D" w:rsidRDefault="00E726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69CE43CD"/>
    <w:multiLevelType w:val="hybridMultilevel"/>
    <w:tmpl w:val="AFE8F03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6AE22BC2"/>
    <w:multiLevelType w:val="multilevel"/>
    <w:tmpl w:val="DDA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C5"/>
    <w:rsid w:val="003763B4"/>
    <w:rsid w:val="0045138D"/>
    <w:rsid w:val="00686A78"/>
    <w:rsid w:val="007A163C"/>
    <w:rsid w:val="007D2791"/>
    <w:rsid w:val="0082507D"/>
    <w:rsid w:val="009426C5"/>
    <w:rsid w:val="009856E6"/>
    <w:rsid w:val="00AF3169"/>
    <w:rsid w:val="00C62AC7"/>
    <w:rsid w:val="00D23477"/>
    <w:rsid w:val="00E7263D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5D6E"/>
  <w15:chartTrackingRefBased/>
  <w15:docId w15:val="{7277B0AC-0B5E-AB49-875C-30984955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Normal (Web)"/>
    <w:basedOn w:val="a"/>
    <w:uiPriority w:val="99"/>
    <w:semiHidden/>
    <w:unhideWhenUsed/>
    <w:rsid w:val="00AF3169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9">
    <w:name w:val="List Paragraph"/>
    <w:basedOn w:val="a"/>
    <w:uiPriority w:val="34"/>
    <w:semiHidden/>
    <w:unhideWhenUsed/>
    <w:qFormat/>
    <w:rsid w:val="007A163C"/>
    <w:pPr>
      <w:ind w:firstLine="420"/>
    </w:pPr>
  </w:style>
  <w:style w:type="paragraph" w:styleId="afa">
    <w:name w:val="Balloon Text"/>
    <w:basedOn w:val="a"/>
    <w:link w:val="afb"/>
    <w:uiPriority w:val="99"/>
    <w:semiHidden/>
    <w:unhideWhenUsed/>
    <w:rsid w:val="00C62AC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C62AC7"/>
    <w:rPr>
      <w:rFonts w:ascii="宋体" w:eastAsia="宋体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zihao/Library/Containers/com.microsoft.Word/Data/Library/Application%20Support/Microsoft/Office/16.0/DTS/Search/%7b95B8DADC-C657-3342-AF88-F0F08F82824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64</TotalTime>
  <Pages>9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Zihao</dc:creator>
  <cp:keywords/>
  <dc:description/>
  <cp:lastModifiedBy>Xu, Zihao</cp:lastModifiedBy>
  <cp:revision>1</cp:revision>
  <cp:lastPrinted>2019-06-07T04:48:00Z</cp:lastPrinted>
  <dcterms:created xsi:type="dcterms:W3CDTF">2019-06-06T15:22:00Z</dcterms:created>
  <dcterms:modified xsi:type="dcterms:W3CDTF">2019-06-07T04:49:00Z</dcterms:modified>
</cp:coreProperties>
</file>